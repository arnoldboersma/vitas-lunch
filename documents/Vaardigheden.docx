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ofdindelingstabel"/>
      </w:tblPr>
      <w:tblGrid>
        <w:gridCol w:w="6009"/>
        <w:gridCol w:w="4313"/>
      </w:tblGrid>
      <w:tr w:rsidR="00184664" w:rsidRPr="00A85B6F" w14:paraId="4713C137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5994"/>
            </w:tblGrid>
            <w:tr w:rsidR="00184664" w:rsidRPr="00A85B6F" w14:paraId="244B43A6" w14:textId="77777777" w:rsidTr="000D3054">
              <w:trPr>
                <w:trHeight w:hRule="exact" w:val="247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7FCFE625" w14:textId="77777777" w:rsidR="00184664" w:rsidRPr="00A85B6F" w:rsidRDefault="001E00E0" w:rsidP="00CC7AD0">
                  <w:pPr>
                    <w:pStyle w:val="Kop2"/>
                  </w:pPr>
                  <w:sdt>
                    <w:sdtPr>
                      <w:alias w:val="Vaardigheden:"/>
                      <w:tag w:val="Vaardigheden:"/>
                      <w:id w:val="1490835561"/>
                      <w:placeholder>
                        <w:docPart w:val="062B7466F02ECE4D9896F0B6033E8B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Vaardigheden</w:t>
                      </w:r>
                    </w:sdtContent>
                  </w:sdt>
                </w:p>
                <w:sdt>
                  <w:sdtPr>
                    <w:alias w:val="Voer vaardigheden in:"/>
                    <w:tag w:val="Voer vaardigheden in:"/>
                    <w:id w:val="929707386"/>
                    <w:placeholder>
                      <w:docPart w:val="00241BAC4D259A4B9DEC85B4ECA6AD1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5BD2542" w14:textId="77777777" w:rsidR="00184664" w:rsidRPr="00A85B6F" w:rsidRDefault="00184664" w:rsidP="00CC7AD0">
                      <w:pPr>
                        <w:pStyle w:val="Kop3"/>
                      </w:pPr>
                      <w:r w:rsidRPr="00A85B6F">
                        <w:rPr>
                          <w:lang w:bidi="nl-NL"/>
                        </w:rPr>
                        <w:t>Leg uit waar u met name goed in bent. Wat maakt u bijzonder? Gebruik uw eigen taal, niet jargon.</w:t>
                      </w:r>
                    </w:p>
                  </w:sdtContent>
                </w:sdt>
              </w:tc>
            </w:tr>
            <w:tr w:rsidR="00184664" w:rsidRPr="00A85B6F" w14:paraId="40BC9256" w14:textId="77777777" w:rsidTr="00070850">
              <w:trPr>
                <w:trHeight w:val="86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66EF5A4" w14:textId="77777777" w:rsidR="00184664" w:rsidRPr="00A85B6F" w:rsidRDefault="001E00E0" w:rsidP="00CC7AD0">
                  <w:pPr>
                    <w:pStyle w:val="Kop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8FCA867A69DDBF49973BC7E08F2FDC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19D29994" w14:textId="77777777" w:rsidR="00184664" w:rsidRPr="00A85B6F" w:rsidRDefault="001E00E0" w:rsidP="00CC7AD0">
                  <w:pPr>
                    <w:pStyle w:val="Kop3"/>
                  </w:pPr>
                  <w:sdt>
                    <w:sdtPr>
                      <w:alias w:val="Voer functie in:"/>
                      <w:tag w:val="Voer functie in:"/>
                      <w:id w:val="287256568"/>
                      <w:placeholder>
                        <w:docPart w:val="A8D6BF1C2E11E246BAA4E8EAA28F59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Functie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or bedrijfsnaam in:"/>
                      <w:tag w:val="Voor bedrijfsnaam in:"/>
                      <w:id w:val="1443026557"/>
                      <w:placeholder>
                        <w:docPart w:val="065AF7F59833E347A8A29A450E2A48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Bedrijf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atum in dienst en datum uit dienst in:"/>
                      <w:tag w:val="Voer datum in dienst en datum uit dienst in:"/>
                      <w:id w:val="500858531"/>
                      <w:placeholder>
                        <w:docPart w:val="6BD60FD65B87C2408EADCD1E5ECE1C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Datum in dienst - datum uit dienst</w:t>
                      </w:r>
                    </w:sdtContent>
                  </w:sdt>
                </w:p>
                <w:sdt>
                  <w:sdtPr>
                    <w:alias w:val="Voer functiedetails in:"/>
                    <w:tag w:val="Voer functiedetails in:"/>
                    <w:id w:val="564761840"/>
                    <w:placeholder>
                      <w:docPart w:val="D86D769F5C8CBB4FBF926BCDD763F1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F5A8620" w14:textId="77777777" w:rsidR="00184664" w:rsidRPr="00A85B6F" w:rsidRDefault="00184664" w:rsidP="00CC7AD0">
                      <w:r w:rsidRPr="00A85B6F">
                        <w:rPr>
                          <w:lang w:bidi="nl-NL"/>
                        </w:rPr>
                        <w:t>Vat uw belangrijkste verantwoordelijkheden, leiderschap en beste prestaties samen: Voer niet alles in. Geef alleen relevante informatie op, met gegevens waaruit uw impact blijkt.</w:t>
                      </w:r>
                    </w:p>
                  </w:sdtContent>
                </w:sdt>
                <w:p w14:paraId="0ED85EC8" w14:textId="77777777" w:rsidR="00184664" w:rsidRPr="00A85B6F" w:rsidRDefault="001E00E0" w:rsidP="00CC7AD0">
                  <w:pPr>
                    <w:pStyle w:val="Kop3"/>
                  </w:pPr>
                  <w:sdt>
                    <w:sdtPr>
                      <w:alias w:val="Voer functie in:"/>
                      <w:tag w:val="Voer functie in:"/>
                      <w:id w:val="-1144666139"/>
                      <w:placeholder>
                        <w:docPart w:val="EE39EB02BCFE274AA5B06F9AE6183F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Functie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or bedrijfsnaam in:"/>
                      <w:tag w:val="Voor bedrijfsnaam in:"/>
                      <w:id w:val="376904949"/>
                      <w:placeholder>
                        <w:docPart w:val="BFC3C7C8DA2C384CB6495372A06055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Bedrijf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atum in dienst en datum uit dienst in:"/>
                      <w:tag w:val="Voer datum in dienst en datum uit dienst in:"/>
                      <w:id w:val="918368268"/>
                      <w:placeholder>
                        <w:docPart w:val="0D0350A7B5C4C6409360B8FE60DD09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Datum in dienst - datum uit dienst</w:t>
                      </w:r>
                    </w:sdtContent>
                  </w:sdt>
                </w:p>
                <w:sdt>
                  <w:sdtPr>
                    <w:alias w:val="Voer functiedetails in:"/>
                    <w:tag w:val="Voer functiedetails in:"/>
                    <w:id w:val="763961407"/>
                    <w:placeholder>
                      <w:docPart w:val="EBC08BA7FD72DE4FB5F83225B0C2B80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DB8DA60" w14:textId="77777777" w:rsidR="00184664" w:rsidRPr="00A85B6F" w:rsidRDefault="00184664" w:rsidP="00CC7AD0">
                      <w:r w:rsidRPr="00A85B6F">
                        <w:rPr>
                          <w:lang w:bidi="nl-NL"/>
                        </w:rPr>
                        <w:t>Noem bijvoorbeeld de grootte van het team dat u hebt geleid, het aantal projecten waarvoor u verantwoordelijk was of het aantal artikelen dat u hebt geschreven.</w:t>
                      </w:r>
                    </w:p>
                  </w:sdtContent>
                </w:sdt>
                <w:p w14:paraId="579E65CC" w14:textId="77777777" w:rsidR="00184664" w:rsidRPr="00A85B6F" w:rsidRDefault="001E00E0" w:rsidP="00CC7AD0">
                  <w:pPr>
                    <w:pStyle w:val="Kop2"/>
                  </w:pPr>
                  <w:sdt>
                    <w:sdtPr>
                      <w:alias w:val="Opleiding:"/>
                      <w:tag w:val="Opleiding:"/>
                      <w:id w:val="1349516922"/>
                      <w:placeholder>
                        <w:docPart w:val="E418093FA9CED941BA827474E119D5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p w14:paraId="72B4238A" w14:textId="77777777" w:rsidR="00184664" w:rsidRDefault="001E00E0" w:rsidP="00CC7AD0">
                  <w:pPr>
                    <w:pStyle w:val="Kop3"/>
                  </w:pPr>
                  <w:sdt>
                    <w:sdtPr>
                      <w:alias w:val="Voer diploma in:"/>
                      <w:tag w:val="Voer diploma in:"/>
                      <w:id w:val="634905938"/>
                      <w:placeholder>
                        <w:docPart w:val="63AA4BF2B1D73A4792B37E05F9B734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Diploma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atum behaald in:"/>
                      <w:tag w:val="Voer datum behaald in:"/>
                      <w:id w:val="-719983892"/>
                      <w:placeholder>
                        <w:docPart w:val="BE1DF1866786E84FA9FC00420A742B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Behaald op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e onderwijsinstelling in:"/>
                      <w:tag w:val="Voer de onderwijsinstelling in:"/>
                      <w:id w:val="-104814593"/>
                      <w:placeholder>
                        <w:docPart w:val="7438699D2C84054186B46CEE1535C10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Onderwijsinstelling</w:t>
                      </w:r>
                    </w:sdtContent>
                  </w:sdt>
                </w:p>
                <w:p w14:paraId="03C45C93" w14:textId="77777777" w:rsidR="00184664" w:rsidRPr="00A85B6F" w:rsidRDefault="001E00E0" w:rsidP="00CC7AD0">
                  <w:sdt>
                    <w:sdtPr>
                      <w:alias w:val="Opleidingsgegevens:"/>
                      <w:tag w:val="Opleidingsgegevens:"/>
                      <w:id w:val="-670642327"/>
                      <w:placeholder>
                        <w:docPart w:val="287CFF669F81C840BEDB60B1183899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U kunt uw cijfergemiddelde invoeren en een overzicht van relevante studieopdrachten, prijzen en onderscheidingen.</w:t>
                      </w:r>
                    </w:sdtContent>
                  </w:sdt>
                </w:p>
                <w:p w14:paraId="1F201533" w14:textId="77777777" w:rsidR="00184664" w:rsidRPr="00A85B6F" w:rsidRDefault="001E00E0" w:rsidP="00CC7AD0">
                  <w:pPr>
                    <w:pStyle w:val="Kop3"/>
                  </w:pPr>
                  <w:sdt>
                    <w:sdtPr>
                      <w:alias w:val="Voer diploma in:"/>
                      <w:tag w:val="Voer diploma in:"/>
                      <w:id w:val="-498652053"/>
                      <w:placeholder>
                        <w:docPart w:val="D8C26124EB745143B3F13F0F2DD375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Diploma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atum behaald in:"/>
                      <w:tag w:val="Voer datum behaald in:"/>
                      <w:id w:val="1470554791"/>
                      <w:placeholder>
                        <w:docPart w:val="7F8087CD3DF24F44A18C9E1DDDE955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Behaald op</w:t>
                      </w:r>
                    </w:sdtContent>
                  </w:sdt>
                  <w:r w:rsidR="00184664" w:rsidRPr="005B0E81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Voer de onderwijsinstelling in:"/>
                      <w:tag w:val="Voer de onderwijsinstelling in:"/>
                      <w:id w:val="2085479820"/>
                      <w:placeholder>
                        <w:docPart w:val="D0E4C1D2D0BFD9439C9C78C3B83E37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Onderwijsinstelling</w:t>
                      </w:r>
                    </w:sdtContent>
                  </w:sdt>
                </w:p>
                <w:p w14:paraId="2CD9F5EF" w14:textId="77777777" w:rsidR="004670DD" w:rsidRPr="00A85B6F" w:rsidRDefault="001E00E0" w:rsidP="004670DD">
                  <w:sdt>
                    <w:sdtPr>
                      <w:alias w:val="Opleidingsgegevens:"/>
                      <w:tag w:val="Opleidingsgegevens:"/>
                      <w:id w:val="-1546364347"/>
                      <w:placeholder>
                        <w:docPart w:val="A5545205A8F4E341BA2FF6CC060D73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Ga op het tabblad Start van het lint naar de optie Stijlen om met slechts één klik de benodigde opmaak toe te passen.</w:t>
                      </w:r>
                    </w:sdtContent>
                  </w:sdt>
                </w:p>
              </w:tc>
            </w:tr>
          </w:tbl>
          <w:p w14:paraId="1D46D62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Indelingstabel rechts"/>
            </w:tblPr>
            <w:tblGrid>
              <w:gridCol w:w="4274"/>
            </w:tblGrid>
            <w:tr w:rsidR="00184664" w:rsidRPr="00A85B6F" w14:paraId="5D517FC4" w14:textId="77777777" w:rsidTr="000D3054">
              <w:trPr>
                <w:trHeight w:hRule="exact" w:val="294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4192084E" w14:textId="77777777" w:rsidR="00184664" w:rsidRPr="00A85B6F" w:rsidRDefault="001E00E0" w:rsidP="00CC7AD0">
                  <w:pPr>
                    <w:pStyle w:val="Kop2"/>
                  </w:pPr>
                  <w:sdt>
                    <w:sdtPr>
                      <w:alias w:val="Doel:"/>
                      <w:tag w:val="Doel:"/>
                      <w:id w:val="319159961"/>
                      <w:placeholder>
                        <w:docPart w:val="4B367B16C30104468974AE593152FC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nl-NL"/>
                        </w:rPr>
                        <w:t>Doel</w:t>
                      </w:r>
                    </w:sdtContent>
                  </w:sdt>
                </w:p>
                <w:p w14:paraId="1A558163" w14:textId="77777777" w:rsidR="00184664" w:rsidRPr="00A85B6F" w:rsidRDefault="001E00E0" w:rsidP="00CC7AD0">
                  <w:pPr>
                    <w:pStyle w:val="Kop3"/>
                  </w:pPr>
                  <w:sdt>
                    <w:sdtPr>
                      <w:alias w:val="Voer doel in:"/>
                      <w:tag w:val="Voer doel in:"/>
                      <w:id w:val="-1216425596"/>
                      <w:placeholder>
                        <w:docPart w:val="54908090B596D14796E82812BCEFE2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Klik op de tekst van de tijdelijke aanduiding en begin te typen om aan de slag te gaan. Wees kort: gebruik één of twee zinnen.</w:t>
                      </w:r>
                    </w:sdtContent>
                  </w:sdt>
                </w:p>
              </w:tc>
            </w:tr>
            <w:tr w:rsidR="00184664" w:rsidRPr="00A85B6F" w14:paraId="451684C5" w14:textId="77777777" w:rsidTr="000D3054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Indelingstabel contactpersoon"/>
                  </w:tblPr>
                  <w:tblGrid>
                    <w:gridCol w:w="1777"/>
                    <w:gridCol w:w="1777"/>
                  </w:tblGrid>
                  <w:tr w:rsidR="00184664" w:rsidRPr="00A85B6F" w14:paraId="56B16857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A9F6303" w14:textId="77777777" w:rsidR="00184664" w:rsidRPr="00A85B6F" w:rsidRDefault="00184664" w:rsidP="00CC7AD0">
                        <w:pPr>
                          <w:pStyle w:val="Kop3"/>
                        </w:pPr>
                        <w:r w:rsidRPr="00A85B6F">
                          <w:rPr>
                            <w:noProof/>
                            <w:lang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716C442" wp14:editId="3F74158F">
                                  <wp:extent cx="329184" cy="329184"/>
                                  <wp:effectExtent l="0" t="0" r="0" b="0"/>
                                  <wp:docPr id="6" name="Groep 322" descr="E-mailpictogram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Vrije v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DCD7081" id="Groep 322" o:spid="_x0000_s1026" alt="E-mailpictogram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">
                                  <v:oval id="Ova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Vrije v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6FA637A3" w14:textId="77777777" w:rsidR="00184664" w:rsidRPr="00A85B6F" w:rsidRDefault="00184664" w:rsidP="00CC7AD0">
                        <w:pPr>
                          <w:pStyle w:val="Kop3"/>
                        </w:pPr>
                        <w:r w:rsidRPr="00A85B6F">
                          <w:rPr>
                            <w:noProof/>
                            <w:lang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36BD2E8" wp14:editId="3A8704D2">
                                  <wp:extent cx="329184" cy="329184"/>
                                  <wp:effectExtent l="0" t="0" r="0" b="0"/>
                                  <wp:docPr id="304" name="Groep 303" descr="Telefoonpictogram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Vrije v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2D592C3" id="Groep 303" o:spid="_x0000_s1026" alt="Telefoonpictogram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">
                                  <v:oval id="Ova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Vrije v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EA9616C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EFCC2D2" w14:textId="77777777" w:rsidR="00184664" w:rsidRPr="00A85B6F" w:rsidRDefault="001E00E0" w:rsidP="00CC7AD0">
                        <w:sdt>
                          <w:sdtPr>
                            <w:alias w:val="E-mail:"/>
                            <w:tag w:val="E-mail:"/>
                            <w:id w:val="1159736844"/>
                            <w:placeholder>
                              <w:docPart w:val="83BFA2F6EE627745AA8449D2DF30AC27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rPr>
                                <w:lang w:bidi="nl-NL"/>
                              </w:rPr>
                              <w:t>E-mail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71CADDBC" w14:textId="77777777" w:rsidR="00184664" w:rsidRPr="00A85B6F" w:rsidRDefault="001E00E0" w:rsidP="00CC7AD0">
                        <w:sdt>
                          <w:sdtPr>
                            <w:alias w:val="Telefoon:"/>
                            <w:tag w:val="Telefoon:"/>
                            <w:id w:val="2067829428"/>
                            <w:placeholder>
                              <w:docPart w:val="911748E43E52D4469E273EDE5C21DA8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nl-NL"/>
                              </w:rPr>
                              <w:t>Telefoon</w:t>
                            </w:r>
                          </w:sdtContent>
                        </w:sdt>
                      </w:p>
                    </w:tc>
                  </w:tr>
                  <w:tr w:rsidR="00184664" w:rsidRPr="00A85B6F" w14:paraId="562AFAA6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130B23E9" w14:textId="77777777" w:rsidR="00184664" w:rsidRPr="00A85B6F" w:rsidRDefault="00184664" w:rsidP="00CC7AD0">
                        <w:pPr>
                          <w:pStyle w:val="Kop3"/>
                        </w:pPr>
                        <w:r w:rsidRPr="00A85B6F">
                          <w:rPr>
                            <w:noProof/>
                            <w:lang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8D0AD66" wp14:editId="28991C57">
                                  <wp:extent cx="329184" cy="329184"/>
                                  <wp:effectExtent l="0" t="0" r="0" b="0"/>
                                  <wp:docPr id="9" name="Groep 321" descr="LinkedIn-pictogram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Vrije v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32348C9" id="Groep 321" o:spid="_x0000_s1026" alt="LinkedIn-pictogram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">
                                  <v:oval id="Ova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Vrije v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2D6D538C" w14:textId="77777777" w:rsidR="00184664" w:rsidRPr="00A85B6F" w:rsidRDefault="004670DD" w:rsidP="00CC7AD0">
                        <w:pPr>
                          <w:pStyle w:val="Kop3"/>
                        </w:pPr>
                        <w:r w:rsidRPr="000C6108">
                          <w:rPr>
                            <w:noProof/>
                            <w:lang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4E0F9DE" wp14:editId="15DE7F56">
                                  <wp:extent cx="329184" cy="329184"/>
                                  <wp:effectExtent l="0" t="0" r="13970" b="13970"/>
                                  <wp:docPr id="1" name="Groep 4" descr="Twitter-pict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Vrije v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Vrije v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5275E43" id="Groep 4" o:spid="_x0000_s1026" alt="Twitter-pictogram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">
                                  <o:lock v:ext="edit" aspectratio="t"/>
                                  <v:shape id="Vrije v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Vrije v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44049B42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49DE9582" w14:textId="77777777" w:rsidR="00184664" w:rsidRPr="00A85B6F" w:rsidRDefault="001E00E0" w:rsidP="00CC7AD0">
                        <w:sdt>
                          <w:sdtPr>
                            <w:alias w:val="LinkedIn-URL:"/>
                            <w:tag w:val="LinkedIn-URL:"/>
                            <w:id w:val="-1457020033"/>
                            <w:placeholder>
                              <w:docPart w:val="D2F38CAC2E2F744C997DD640051413BD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nl-NL"/>
                              </w:rPr>
                              <w:t>LinkedIn-URL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B1A88F2" w14:textId="77777777" w:rsidR="00184664" w:rsidRPr="00A85B6F" w:rsidRDefault="001E00E0" w:rsidP="00CC7AD0">
                        <w:sdt>
                          <w:sdtPr>
                            <w:alias w:val="Twitter-handle:"/>
                            <w:tag w:val="Twitter-handle:"/>
                            <w:id w:val="126365154"/>
                            <w:placeholder>
                              <w:docPart w:val="667DDBC6B3DABC4CA363043FF0407A17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nl-NL"/>
                              </w:rPr>
                              <w:t>Twitter-handle</w:t>
                            </w:r>
                          </w:sdtContent>
                        </w:sdt>
                      </w:p>
                    </w:tc>
                  </w:tr>
                </w:tbl>
                <w:p w14:paraId="7FC509D1" w14:textId="77777777" w:rsidR="00184664" w:rsidRPr="00A85B6F" w:rsidRDefault="001E00E0" w:rsidP="00CC7AD0">
                  <w:sdt>
                    <w:sdtPr>
                      <w:alias w:val="Koppeling naar andere online-eigenschappen:"/>
                      <w:tag w:val="Koppeling naar andere online-eigenschappen:"/>
                      <w:id w:val="522055412"/>
                      <w:placeholder>
                        <w:docPart w:val="526B29B000A04D4499365442549170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Koppeling naar andere online-eigenschappen: Portfolio/website/blog</w:t>
                      </w:r>
                    </w:sdtContent>
                  </w:sdt>
                </w:p>
              </w:tc>
            </w:tr>
            <w:tr w:rsidR="00184664" w:rsidRPr="00A85B6F" w14:paraId="2667095A" w14:textId="77777777" w:rsidTr="00070850">
              <w:trPr>
                <w:trHeight w:val="39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BF05E80" w14:textId="77777777" w:rsidR="00184664" w:rsidRPr="00A85B6F" w:rsidRDefault="001E00E0" w:rsidP="00CC7AD0">
                  <w:pPr>
                    <w:pStyle w:val="Kop2"/>
                  </w:pPr>
                  <w:sdt>
                    <w:sdtPr>
                      <w:alias w:val="Vrijwilligerservaring of leiderschap:"/>
                      <w:tag w:val="Vrijwilligerservaring of leiderschap:"/>
                      <w:id w:val="-1093778966"/>
                      <w:placeholder>
                        <w:docPart w:val="ADA73086916BD24A85AF9D22EDCFF2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nl-NL"/>
                        </w:rPr>
                        <w:t>Vrijwilligers</w:t>
                      </w:r>
                      <w:r w:rsidR="00070850" w:rsidRPr="00070850">
                        <w:rPr>
                          <w:lang w:bidi="nl-NL"/>
                        </w:rPr>
                        <w:t>-</w:t>
                      </w:r>
                      <w:r w:rsidR="00184664" w:rsidRPr="00A85B6F">
                        <w:rPr>
                          <w:lang w:bidi="nl-NL"/>
                        </w:rPr>
                        <w:t>ervaring of leiderschap</w:t>
                      </w:r>
                    </w:sdtContent>
                  </w:sdt>
                </w:p>
                <w:sdt>
                  <w:sdtPr>
                    <w:alias w:val="Voer vrijwilligerservaring of leiderschap in:"/>
                    <w:tag w:val="Voer vrijwilligerservaring of leiderschap in:"/>
                    <w:id w:val="1952504710"/>
                    <w:placeholder>
                      <w:docPart w:val="AC45678C6860D24E91C63702862F8E2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F65FB51" w14:textId="77777777" w:rsidR="004670DD" w:rsidRPr="00A85B6F" w:rsidRDefault="00184664" w:rsidP="004670DD">
                      <w:pPr>
                        <w:pStyle w:val="Kop3"/>
                      </w:pPr>
                      <w:r w:rsidRPr="00A85B6F">
                        <w:rPr>
                          <w:lang w:bidi="nl-NL"/>
                        </w:rPr>
                        <w:t>Was u de coach van een team van uw club, hebt u een project geleid voor uw favoriete goede doel of bent u redacteur van de schoolkrant? Ga verder en beschrijf ervaringen die uw leiderschapsvaardigheden illustreren.</w:t>
                      </w:r>
                    </w:p>
                  </w:sdtContent>
                </w:sdt>
              </w:tc>
            </w:tr>
          </w:tbl>
          <w:p w14:paraId="59DE7AA4" w14:textId="77777777" w:rsidR="00184664" w:rsidRPr="00A85B6F" w:rsidRDefault="00184664" w:rsidP="00CC7AD0"/>
        </w:tc>
      </w:tr>
    </w:tbl>
    <w:p w14:paraId="5BE83A70" w14:textId="77777777" w:rsidR="00BA68C1" w:rsidRPr="00A85B6F" w:rsidRDefault="00BA68C1" w:rsidP="004670DD">
      <w:pPr>
        <w:pStyle w:val="Geenafstand"/>
      </w:pPr>
    </w:p>
    <w:sectPr w:rsidR="00BA68C1" w:rsidRPr="00A85B6F" w:rsidSect="00F443B4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6A8E" w14:textId="77777777" w:rsidR="001E00E0" w:rsidRDefault="001E00E0" w:rsidP="008B2920">
      <w:pPr>
        <w:spacing w:after="0" w:line="240" w:lineRule="auto"/>
      </w:pPr>
      <w:r>
        <w:separator/>
      </w:r>
    </w:p>
  </w:endnote>
  <w:endnote w:type="continuationSeparator" w:id="0">
    <w:p w14:paraId="6C5B0B46" w14:textId="77777777" w:rsidR="001E00E0" w:rsidRDefault="001E00E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FE1E6" w14:textId="77777777" w:rsidR="00853CE2" w:rsidRDefault="00853CE2" w:rsidP="00853CE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070850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09D6" w14:textId="77777777" w:rsidR="001E00E0" w:rsidRDefault="001E00E0" w:rsidP="008B2920">
      <w:pPr>
        <w:spacing w:after="0" w:line="240" w:lineRule="auto"/>
      </w:pPr>
      <w:r>
        <w:separator/>
      </w:r>
    </w:p>
  </w:footnote>
  <w:footnote w:type="continuationSeparator" w:id="0">
    <w:p w14:paraId="565690A2" w14:textId="77777777" w:rsidR="001E00E0" w:rsidRDefault="001E00E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Indelingstabel koptekst"/>
    </w:tblPr>
    <w:tblGrid>
      <w:gridCol w:w="10292"/>
    </w:tblGrid>
    <w:tr w:rsidR="00A85B6F" w14:paraId="391FC145" w14:textId="77777777" w:rsidTr="00142F58">
      <w:sdt>
        <w:sdtPr>
          <w:alias w:val="Uw naam:"/>
          <w:tag w:val="Uw naam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70424361" w14:textId="7470CBDA" w:rsidR="00A85B6F" w:rsidRDefault="00F212E8" w:rsidP="00A85B6F">
              <w:pPr>
                <w:pStyle w:val="Kop1"/>
              </w:pPr>
              <w:r>
                <w:t>Microsoft Office User</w:t>
              </w:r>
            </w:p>
          </w:tc>
        </w:sdtContent>
      </w:sdt>
    </w:tr>
    <w:tr w:rsidR="00142F58" w14:paraId="2F74FFF4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246569A" w14:textId="77777777" w:rsidR="00142F58" w:rsidRDefault="00142F58" w:rsidP="00142F58"/>
      </w:tc>
    </w:tr>
  </w:tbl>
  <w:p w14:paraId="368BFB59" w14:textId="77777777" w:rsidR="00BD5EFB" w:rsidRDefault="00BD5EF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E8"/>
    <w:rsid w:val="000243D1"/>
    <w:rsid w:val="00057F04"/>
    <w:rsid w:val="00070850"/>
    <w:rsid w:val="000A378C"/>
    <w:rsid w:val="000D3054"/>
    <w:rsid w:val="0010042F"/>
    <w:rsid w:val="00135C2C"/>
    <w:rsid w:val="00142F58"/>
    <w:rsid w:val="00153ED4"/>
    <w:rsid w:val="00184664"/>
    <w:rsid w:val="001C7765"/>
    <w:rsid w:val="001E00E0"/>
    <w:rsid w:val="001F60D3"/>
    <w:rsid w:val="0020741F"/>
    <w:rsid w:val="0027115C"/>
    <w:rsid w:val="00293B83"/>
    <w:rsid w:val="00376E8C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55E55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74ED6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63C33"/>
    <w:rsid w:val="00C73037"/>
    <w:rsid w:val="00D23A79"/>
    <w:rsid w:val="00D2689C"/>
    <w:rsid w:val="00D84770"/>
    <w:rsid w:val="00D97FFA"/>
    <w:rsid w:val="00DF6A6F"/>
    <w:rsid w:val="00E07F7A"/>
    <w:rsid w:val="00E20402"/>
    <w:rsid w:val="00E27B07"/>
    <w:rsid w:val="00E928A3"/>
    <w:rsid w:val="00F212E8"/>
    <w:rsid w:val="00F443B4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C35D2"/>
  <w15:chartTrackingRefBased/>
  <w15:docId w15:val="{B844E6AC-D442-7849-9F44-383148A4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7626"/>
  </w:style>
  <w:style w:type="paragraph" w:styleId="Kop1">
    <w:name w:val="heading 1"/>
    <w:basedOn w:val="Standaard"/>
    <w:link w:val="Kop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85B6F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5B6F"/>
  </w:style>
  <w:style w:type="paragraph" w:styleId="Voettekst">
    <w:name w:val="footer"/>
    <w:basedOn w:val="Standaard"/>
    <w:link w:val="VoettekstChar"/>
    <w:uiPriority w:val="99"/>
    <w:unhideWhenUsed/>
    <w:rsid w:val="00510920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0920"/>
  </w:style>
  <w:style w:type="character" w:customStyle="1" w:styleId="Kop4Char">
    <w:name w:val="Kop 4 Char"/>
    <w:basedOn w:val="Standaardalinea-lettertype"/>
    <w:link w:val="Kop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kstvantijdelijkeaanduiding">
    <w:name w:val="Placeholder Text"/>
    <w:basedOn w:val="Standaardalinea-lettertype"/>
    <w:uiPriority w:val="99"/>
    <w:semiHidden/>
    <w:rsid w:val="004E4CA5"/>
    <w:rPr>
      <w:color w:val="808080"/>
    </w:rPr>
  </w:style>
  <w:style w:type="paragraph" w:styleId="Geenafstand">
    <w:name w:val="No Spacing"/>
    <w:uiPriority w:val="11"/>
    <w:qFormat/>
    <w:rsid w:val="00F879CE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8A3"/>
    <w:rPr>
      <w:rFonts w:ascii="Segoe UI" w:hAnsi="Segoe UI" w:cs="Segoe UI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9041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0414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041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04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0414"/>
    <w:rPr>
      <w:b/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noldboersma/Library/Containers/com.microsoft.Word/Data/Library/Application%20Support/Microsoft/Office/16.0/DTS/nl-NL%7b1D4FF121-97EA-2A49-BDB8-6BD2E54DD47A%7d/%7bA140724F-67A9-5641-9024-2C29EE9ABA0E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2B7466F02ECE4D9896F0B6033E8B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39117D-498C-2445-BBF1-CC70C612A9A4}"/>
      </w:docPartPr>
      <w:docPartBody>
        <w:p w:rsidR="00000000" w:rsidRDefault="00CB6B37">
          <w:pPr>
            <w:pStyle w:val="062B7466F02ECE4D9896F0B6033E8B30"/>
          </w:pPr>
          <w:r w:rsidRPr="00A85B6F">
            <w:rPr>
              <w:lang w:bidi="nl-NL"/>
            </w:rPr>
            <w:t>Vaardigheden</w:t>
          </w:r>
        </w:p>
      </w:docPartBody>
    </w:docPart>
    <w:docPart>
      <w:docPartPr>
        <w:name w:val="00241BAC4D259A4B9DEC85B4ECA6A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F17710-0702-454F-9CA6-C81715CA6D9F}"/>
      </w:docPartPr>
      <w:docPartBody>
        <w:p w:rsidR="00000000" w:rsidRDefault="00CB6B37">
          <w:pPr>
            <w:pStyle w:val="00241BAC4D259A4B9DEC85B4ECA6AD13"/>
          </w:pPr>
          <w:r w:rsidRPr="00A85B6F">
            <w:rPr>
              <w:lang w:bidi="nl-NL"/>
            </w:rPr>
            <w:t>Leg uit waar u met name goed in bent. Wat maakt u bijzonder? Gebruik uw eigen taal, niet jargon.</w:t>
          </w:r>
        </w:p>
      </w:docPartBody>
    </w:docPart>
    <w:docPart>
      <w:docPartPr>
        <w:name w:val="8FCA867A69DDBF49973BC7E08F2FDC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B6928F-8B8B-EF4A-8DED-0D39DD852544}"/>
      </w:docPartPr>
      <w:docPartBody>
        <w:p w:rsidR="00000000" w:rsidRDefault="00CB6B37">
          <w:pPr>
            <w:pStyle w:val="8FCA867A69DDBF49973BC7E08F2FDCDD"/>
          </w:pPr>
          <w:r w:rsidRPr="00A85B6F">
            <w:rPr>
              <w:lang w:bidi="nl-NL"/>
            </w:rPr>
            <w:t>Werkervaring</w:t>
          </w:r>
        </w:p>
      </w:docPartBody>
    </w:docPart>
    <w:docPart>
      <w:docPartPr>
        <w:name w:val="A8D6BF1C2E11E246BAA4E8EAA28F59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470D17-EA34-B649-A7D7-30BE17C65D89}"/>
      </w:docPartPr>
      <w:docPartBody>
        <w:p w:rsidR="00000000" w:rsidRDefault="00CB6B37">
          <w:pPr>
            <w:pStyle w:val="A8D6BF1C2E11E246BAA4E8EAA28F59B9"/>
          </w:pPr>
          <w:r w:rsidRPr="00A85B6F">
            <w:rPr>
              <w:lang w:bidi="nl-NL"/>
            </w:rPr>
            <w:t>Functie</w:t>
          </w:r>
        </w:p>
      </w:docPartBody>
    </w:docPart>
    <w:docPart>
      <w:docPartPr>
        <w:name w:val="065AF7F59833E347A8A29A450E2A48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D5168E-E10C-D441-9CBB-94A00F8A13EA}"/>
      </w:docPartPr>
      <w:docPartBody>
        <w:p w:rsidR="00000000" w:rsidRDefault="00CB6B37">
          <w:pPr>
            <w:pStyle w:val="065AF7F59833E347A8A29A450E2A4870"/>
          </w:pPr>
          <w:r w:rsidRPr="00A85B6F">
            <w:rPr>
              <w:lang w:bidi="nl-NL"/>
            </w:rPr>
            <w:t>Bedrijf</w:t>
          </w:r>
        </w:p>
      </w:docPartBody>
    </w:docPart>
    <w:docPart>
      <w:docPartPr>
        <w:name w:val="6BD60FD65B87C2408EADCD1E5ECE1C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5A76B8-7667-8D4D-B1FC-946AD93B1D36}"/>
      </w:docPartPr>
      <w:docPartBody>
        <w:p w:rsidR="00000000" w:rsidRDefault="00CB6B37">
          <w:pPr>
            <w:pStyle w:val="6BD60FD65B87C2408EADCD1E5ECE1CF6"/>
          </w:pPr>
          <w:r w:rsidRPr="00A85B6F">
            <w:rPr>
              <w:lang w:bidi="nl-NL"/>
            </w:rPr>
            <w:t>Datum in dienst - datum uit dienst</w:t>
          </w:r>
        </w:p>
      </w:docPartBody>
    </w:docPart>
    <w:docPart>
      <w:docPartPr>
        <w:name w:val="D86D769F5C8CBB4FBF926BCDD763F1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A56AA0-DE06-1D46-B106-54B43F594762}"/>
      </w:docPartPr>
      <w:docPartBody>
        <w:p w:rsidR="00000000" w:rsidRDefault="00CB6B37">
          <w:pPr>
            <w:pStyle w:val="D86D769F5C8CBB4FBF926BCDD763F119"/>
          </w:pPr>
          <w:r w:rsidRPr="00A85B6F">
            <w:rPr>
              <w:lang w:bidi="nl-NL"/>
            </w:rPr>
            <w:t xml:space="preserve">Vat uw belangrijkste verantwoordelijkheden, leiderschap en beste </w:t>
          </w:r>
          <w:r w:rsidRPr="00A85B6F">
            <w:rPr>
              <w:lang w:bidi="nl-NL"/>
            </w:rPr>
            <w:t>prestaties samen: Voer niet alles in. Geef alleen relevante informatie op, met gegevens waaruit uw impact blijkt.</w:t>
          </w:r>
        </w:p>
      </w:docPartBody>
    </w:docPart>
    <w:docPart>
      <w:docPartPr>
        <w:name w:val="EE39EB02BCFE274AA5B06F9AE6183F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F9EDC7-921D-334A-83C2-CD1281957B17}"/>
      </w:docPartPr>
      <w:docPartBody>
        <w:p w:rsidR="00000000" w:rsidRDefault="00CB6B37">
          <w:pPr>
            <w:pStyle w:val="EE39EB02BCFE274AA5B06F9AE6183F28"/>
          </w:pPr>
          <w:r w:rsidRPr="00A85B6F">
            <w:rPr>
              <w:lang w:bidi="nl-NL"/>
            </w:rPr>
            <w:t>Functie</w:t>
          </w:r>
        </w:p>
      </w:docPartBody>
    </w:docPart>
    <w:docPart>
      <w:docPartPr>
        <w:name w:val="BFC3C7C8DA2C384CB6495372A06055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E651BC-EA3E-C940-8FB7-E7B51E3C6D0A}"/>
      </w:docPartPr>
      <w:docPartBody>
        <w:p w:rsidR="00000000" w:rsidRDefault="00CB6B37">
          <w:pPr>
            <w:pStyle w:val="BFC3C7C8DA2C384CB6495372A06055AD"/>
          </w:pPr>
          <w:r w:rsidRPr="00A85B6F">
            <w:rPr>
              <w:lang w:bidi="nl-NL"/>
            </w:rPr>
            <w:t>Bedrijf</w:t>
          </w:r>
        </w:p>
      </w:docPartBody>
    </w:docPart>
    <w:docPart>
      <w:docPartPr>
        <w:name w:val="0D0350A7B5C4C6409360B8FE60DD09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751C50-47B2-3148-944E-43609517D248}"/>
      </w:docPartPr>
      <w:docPartBody>
        <w:p w:rsidR="00000000" w:rsidRDefault="00CB6B37">
          <w:pPr>
            <w:pStyle w:val="0D0350A7B5C4C6409360B8FE60DD09AE"/>
          </w:pPr>
          <w:r w:rsidRPr="00A85B6F">
            <w:rPr>
              <w:lang w:bidi="nl-NL"/>
            </w:rPr>
            <w:t>Datum in dienst - datum uit dienst</w:t>
          </w:r>
        </w:p>
      </w:docPartBody>
    </w:docPart>
    <w:docPart>
      <w:docPartPr>
        <w:name w:val="EBC08BA7FD72DE4FB5F83225B0C2B8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B3161A-0F83-1A43-A8F4-7112FEBFEBBA}"/>
      </w:docPartPr>
      <w:docPartBody>
        <w:p w:rsidR="00000000" w:rsidRDefault="00CB6B37">
          <w:pPr>
            <w:pStyle w:val="EBC08BA7FD72DE4FB5F83225B0C2B807"/>
          </w:pPr>
          <w:r w:rsidRPr="00A85B6F">
            <w:rPr>
              <w:lang w:bidi="nl-NL"/>
            </w:rPr>
            <w:t xml:space="preserve">Noem bijvoorbeeld de grootte van het team dat u hebt geleid, het aantal projecten waarvoor </w:t>
          </w:r>
          <w:r w:rsidRPr="00A85B6F">
            <w:rPr>
              <w:lang w:bidi="nl-NL"/>
            </w:rPr>
            <w:t>u verantwoordelijk was of het aantal artikelen dat u hebt geschreven.</w:t>
          </w:r>
        </w:p>
      </w:docPartBody>
    </w:docPart>
    <w:docPart>
      <w:docPartPr>
        <w:name w:val="E418093FA9CED941BA827474E119D5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B71851-CEBD-F64B-B89A-6649114D8B2B}"/>
      </w:docPartPr>
      <w:docPartBody>
        <w:p w:rsidR="00000000" w:rsidRDefault="00CB6B37">
          <w:pPr>
            <w:pStyle w:val="E418093FA9CED941BA827474E119D5A5"/>
          </w:pPr>
          <w:r w:rsidRPr="00A85B6F">
            <w:rPr>
              <w:lang w:bidi="nl-NL"/>
            </w:rPr>
            <w:t>Opleiding</w:t>
          </w:r>
        </w:p>
      </w:docPartBody>
    </w:docPart>
    <w:docPart>
      <w:docPartPr>
        <w:name w:val="63AA4BF2B1D73A4792B37E05F9B734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5022EC-7AF4-F14B-B8BE-4F3B3E6C1459}"/>
      </w:docPartPr>
      <w:docPartBody>
        <w:p w:rsidR="00000000" w:rsidRDefault="00CB6B37">
          <w:pPr>
            <w:pStyle w:val="63AA4BF2B1D73A4792B37E05F9B73451"/>
          </w:pPr>
          <w:r w:rsidRPr="00A85B6F">
            <w:rPr>
              <w:lang w:bidi="nl-NL"/>
            </w:rPr>
            <w:t>Diploma</w:t>
          </w:r>
        </w:p>
      </w:docPartBody>
    </w:docPart>
    <w:docPart>
      <w:docPartPr>
        <w:name w:val="BE1DF1866786E84FA9FC00420A742B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E4AC0E-D0EE-F048-BA8D-630E6847F841}"/>
      </w:docPartPr>
      <w:docPartBody>
        <w:p w:rsidR="00000000" w:rsidRDefault="00CB6B37">
          <w:pPr>
            <w:pStyle w:val="BE1DF1866786E84FA9FC00420A742B3E"/>
          </w:pPr>
          <w:r w:rsidRPr="00A85B6F">
            <w:rPr>
              <w:lang w:bidi="nl-NL"/>
            </w:rPr>
            <w:t>Behaald op</w:t>
          </w:r>
        </w:p>
      </w:docPartBody>
    </w:docPart>
    <w:docPart>
      <w:docPartPr>
        <w:name w:val="7438699D2C84054186B46CEE1535C1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A4BB26-BDE2-D94D-86B0-CF867E2233C6}"/>
      </w:docPartPr>
      <w:docPartBody>
        <w:p w:rsidR="00000000" w:rsidRDefault="00CB6B37">
          <w:pPr>
            <w:pStyle w:val="7438699D2C84054186B46CEE1535C106"/>
          </w:pPr>
          <w:r w:rsidRPr="00A85B6F">
            <w:rPr>
              <w:lang w:bidi="nl-NL"/>
            </w:rPr>
            <w:t>Onderwijsinstelling</w:t>
          </w:r>
        </w:p>
      </w:docPartBody>
    </w:docPart>
    <w:docPart>
      <w:docPartPr>
        <w:name w:val="287CFF669F81C840BEDB60B1183899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284E44-E893-0348-B0CE-92C9C105F3E4}"/>
      </w:docPartPr>
      <w:docPartBody>
        <w:p w:rsidR="00000000" w:rsidRDefault="00CB6B37">
          <w:pPr>
            <w:pStyle w:val="287CFF669F81C840BEDB60B1183899F3"/>
          </w:pPr>
          <w:r w:rsidRPr="00A85B6F">
            <w:rPr>
              <w:lang w:bidi="nl-NL"/>
            </w:rPr>
            <w:t>U kunt uw cijfergemiddelde invoeren en een overzicht van relevante studieopdrachten, prijzen en onderscheidingen.</w:t>
          </w:r>
        </w:p>
      </w:docPartBody>
    </w:docPart>
    <w:docPart>
      <w:docPartPr>
        <w:name w:val="D8C26124EB745143B3F13F0F2DD375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6F609D-F632-7C4F-BAA5-BD0D0C87CEAB}"/>
      </w:docPartPr>
      <w:docPartBody>
        <w:p w:rsidR="00000000" w:rsidRDefault="00CB6B37">
          <w:pPr>
            <w:pStyle w:val="D8C26124EB745143B3F13F0F2DD375B0"/>
          </w:pPr>
          <w:r w:rsidRPr="00A85B6F">
            <w:rPr>
              <w:lang w:bidi="nl-NL"/>
            </w:rPr>
            <w:t>Diploma</w:t>
          </w:r>
        </w:p>
      </w:docPartBody>
    </w:docPart>
    <w:docPart>
      <w:docPartPr>
        <w:name w:val="7F8087CD3DF24F44A18C9E1DDDE955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7ABEA2-0234-7E4E-925A-D67EF290B8E3}"/>
      </w:docPartPr>
      <w:docPartBody>
        <w:p w:rsidR="00000000" w:rsidRDefault="00CB6B37">
          <w:pPr>
            <w:pStyle w:val="7F8087CD3DF24F44A18C9E1DDDE955BA"/>
          </w:pPr>
          <w:r w:rsidRPr="00A85B6F">
            <w:rPr>
              <w:lang w:bidi="nl-NL"/>
            </w:rPr>
            <w:t>Behaald op</w:t>
          </w:r>
        </w:p>
      </w:docPartBody>
    </w:docPart>
    <w:docPart>
      <w:docPartPr>
        <w:name w:val="D0E4C1D2D0BFD9439C9C78C3B83E37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88D063-B5B4-1A48-ABF8-D5ACF7BE6546}"/>
      </w:docPartPr>
      <w:docPartBody>
        <w:p w:rsidR="00000000" w:rsidRDefault="00CB6B37">
          <w:pPr>
            <w:pStyle w:val="D0E4C1D2D0BFD9439C9C78C3B83E3784"/>
          </w:pPr>
          <w:r w:rsidRPr="00A85B6F">
            <w:rPr>
              <w:lang w:bidi="nl-NL"/>
            </w:rPr>
            <w:t>Onderwijsinstelling</w:t>
          </w:r>
        </w:p>
      </w:docPartBody>
    </w:docPart>
    <w:docPart>
      <w:docPartPr>
        <w:name w:val="A5545205A8F4E341BA2FF6CC060D73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A3FFD6-6C7B-F847-AFF7-E48993840D6D}"/>
      </w:docPartPr>
      <w:docPartBody>
        <w:p w:rsidR="00000000" w:rsidRDefault="00CB6B37">
          <w:pPr>
            <w:pStyle w:val="A5545205A8F4E341BA2FF6CC060D7392"/>
          </w:pPr>
          <w:r w:rsidRPr="00A85B6F">
            <w:rPr>
              <w:lang w:bidi="nl-NL"/>
            </w:rPr>
            <w:t>Ga op het tabblad Start van het lint naar de optie Stijlen om met slechts één klik de benodigde opmaak toe te passen.</w:t>
          </w:r>
        </w:p>
      </w:docPartBody>
    </w:docPart>
    <w:docPart>
      <w:docPartPr>
        <w:name w:val="4B367B16C30104468974AE593152FC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F7D30-9259-A948-BB0B-1B4A2C9A92B4}"/>
      </w:docPartPr>
      <w:docPartBody>
        <w:p w:rsidR="00000000" w:rsidRDefault="00CB6B37">
          <w:pPr>
            <w:pStyle w:val="4B367B16C30104468974AE593152FC42"/>
          </w:pPr>
          <w:r>
            <w:rPr>
              <w:lang w:bidi="nl-NL"/>
            </w:rPr>
            <w:t>Doel</w:t>
          </w:r>
        </w:p>
      </w:docPartBody>
    </w:docPart>
    <w:docPart>
      <w:docPartPr>
        <w:name w:val="54908090B596D14796E82812BCEFE2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1C7695-75E5-FF41-AC88-A39D96013ADF}"/>
      </w:docPartPr>
      <w:docPartBody>
        <w:p w:rsidR="00000000" w:rsidRDefault="00CB6B37">
          <w:pPr>
            <w:pStyle w:val="54908090B596D14796E82812BCEFE294"/>
          </w:pPr>
          <w:r w:rsidRPr="00A85B6F">
            <w:rPr>
              <w:lang w:bidi="nl-NL"/>
            </w:rPr>
            <w:t>Klik op de tekst van de tijdelijke aanduiding en begin te typen om aan de slag te gaan. Wees kort: gebruik één of</w:t>
          </w:r>
          <w:r w:rsidRPr="00A85B6F">
            <w:rPr>
              <w:lang w:bidi="nl-NL"/>
            </w:rPr>
            <w:t xml:space="preserve"> twee zinnen.</w:t>
          </w:r>
        </w:p>
      </w:docPartBody>
    </w:docPart>
    <w:docPart>
      <w:docPartPr>
        <w:name w:val="83BFA2F6EE627745AA8449D2DF30AC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E39457-7042-AB4B-B6A5-A8901B4486E8}"/>
      </w:docPartPr>
      <w:docPartBody>
        <w:p w:rsidR="00000000" w:rsidRDefault="00CB6B37">
          <w:pPr>
            <w:pStyle w:val="83BFA2F6EE627745AA8449D2DF30AC27"/>
          </w:pPr>
          <w:r w:rsidRPr="00390414">
            <w:rPr>
              <w:lang w:bidi="nl-NL"/>
            </w:rPr>
            <w:t>E-mail</w:t>
          </w:r>
        </w:p>
      </w:docPartBody>
    </w:docPart>
    <w:docPart>
      <w:docPartPr>
        <w:name w:val="911748E43E52D4469E273EDE5C21DA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F8456F-786B-A141-88C7-7D6D1A321252}"/>
      </w:docPartPr>
      <w:docPartBody>
        <w:p w:rsidR="00000000" w:rsidRDefault="00CB6B37">
          <w:pPr>
            <w:pStyle w:val="911748E43E52D4469E273EDE5C21DA85"/>
          </w:pPr>
          <w:r w:rsidRPr="00A85B6F">
            <w:rPr>
              <w:lang w:bidi="nl-NL"/>
            </w:rPr>
            <w:t>Telefoon</w:t>
          </w:r>
        </w:p>
      </w:docPartBody>
    </w:docPart>
    <w:docPart>
      <w:docPartPr>
        <w:name w:val="D2F38CAC2E2F744C997DD640051413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67996D-2736-6B48-B860-06A102ADF92D}"/>
      </w:docPartPr>
      <w:docPartBody>
        <w:p w:rsidR="00000000" w:rsidRDefault="00CB6B37">
          <w:pPr>
            <w:pStyle w:val="D2F38CAC2E2F744C997DD640051413BD"/>
          </w:pPr>
          <w:r w:rsidRPr="00A85B6F">
            <w:rPr>
              <w:lang w:bidi="nl-NL"/>
            </w:rPr>
            <w:t>LinkedIn-URL</w:t>
          </w:r>
        </w:p>
      </w:docPartBody>
    </w:docPart>
    <w:docPart>
      <w:docPartPr>
        <w:name w:val="667DDBC6B3DABC4CA363043FF0407A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27A3D6-AAC6-524C-9962-D1CC1EA68FCB}"/>
      </w:docPartPr>
      <w:docPartBody>
        <w:p w:rsidR="00000000" w:rsidRDefault="00CB6B37">
          <w:pPr>
            <w:pStyle w:val="667DDBC6B3DABC4CA363043FF0407A17"/>
          </w:pPr>
          <w:r w:rsidRPr="00A85B6F">
            <w:rPr>
              <w:lang w:bidi="nl-NL"/>
            </w:rPr>
            <w:t>Twitter-handle</w:t>
          </w:r>
        </w:p>
      </w:docPartBody>
    </w:docPart>
    <w:docPart>
      <w:docPartPr>
        <w:name w:val="526B29B000A04D44993654425491705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C1BB16-570C-6D42-9530-23ABB831DBC4}"/>
      </w:docPartPr>
      <w:docPartBody>
        <w:p w:rsidR="00000000" w:rsidRDefault="00CB6B37">
          <w:pPr>
            <w:pStyle w:val="526B29B000A04D449936544254917051"/>
          </w:pPr>
          <w:r w:rsidRPr="00A85B6F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ADA73086916BD24A85AF9D22EDCFF2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ADA82-7DCD-E445-8B48-E8293D87644E}"/>
      </w:docPartPr>
      <w:docPartBody>
        <w:p w:rsidR="00000000" w:rsidRDefault="00CB6B37">
          <w:pPr>
            <w:pStyle w:val="ADA73086916BD24A85AF9D22EDCFF26F"/>
          </w:pPr>
          <w:r w:rsidRPr="00A85B6F">
            <w:rPr>
              <w:lang w:bidi="nl-NL"/>
            </w:rPr>
            <w:t>Vrijwilligers</w:t>
          </w:r>
          <w:r w:rsidRPr="00070850">
            <w:rPr>
              <w:lang w:bidi="nl-NL"/>
            </w:rPr>
            <w:t>-</w:t>
          </w:r>
          <w:r w:rsidRPr="00A85B6F">
            <w:rPr>
              <w:lang w:bidi="nl-NL"/>
            </w:rPr>
            <w:t>ervaring of leiderschap</w:t>
          </w:r>
        </w:p>
      </w:docPartBody>
    </w:docPart>
    <w:docPart>
      <w:docPartPr>
        <w:name w:val="AC45678C6860D24E91C63702862F8E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DAC886-1D04-FA4B-AC5D-A08965FEFB76}"/>
      </w:docPartPr>
      <w:docPartBody>
        <w:p w:rsidR="00000000" w:rsidRDefault="00CB6B37">
          <w:pPr>
            <w:pStyle w:val="AC45678C6860D24E91C63702862F8E29"/>
          </w:pPr>
          <w:r w:rsidRPr="00A85B6F">
            <w:rPr>
              <w:lang w:bidi="nl-NL"/>
            </w:rPr>
            <w:t>Was u de coach van een team van uw club, hebt u een project geleid voor uw favoriete goede do</w:t>
          </w:r>
          <w:r w:rsidRPr="00A85B6F">
            <w:rPr>
              <w:lang w:bidi="nl-NL"/>
            </w:rPr>
            <w:t>el of bent u redacteur van de schoolkrant? Ga verder en beschrijf ervaringen die uw leiderschapsvaardigheden illustreren.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7"/>
    <w:rsid w:val="00C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2B7466F02ECE4D9896F0B6033E8B30">
    <w:name w:val="062B7466F02ECE4D9896F0B6033E8B30"/>
  </w:style>
  <w:style w:type="paragraph" w:customStyle="1" w:styleId="00241BAC4D259A4B9DEC85B4ECA6AD13">
    <w:name w:val="00241BAC4D259A4B9DEC85B4ECA6AD13"/>
  </w:style>
  <w:style w:type="paragraph" w:customStyle="1" w:styleId="8FCA867A69DDBF49973BC7E08F2FDCDD">
    <w:name w:val="8FCA867A69DDBF49973BC7E08F2FDCDD"/>
  </w:style>
  <w:style w:type="paragraph" w:customStyle="1" w:styleId="A8D6BF1C2E11E246BAA4E8EAA28F59B9">
    <w:name w:val="A8D6BF1C2E11E246BAA4E8EAA28F59B9"/>
  </w:style>
  <w:style w:type="paragraph" w:customStyle="1" w:styleId="065AF7F59833E347A8A29A450E2A4870">
    <w:name w:val="065AF7F59833E347A8A29A450E2A4870"/>
  </w:style>
  <w:style w:type="paragraph" w:customStyle="1" w:styleId="6BD60FD65B87C2408EADCD1E5ECE1CF6">
    <w:name w:val="6BD60FD65B87C2408EADCD1E5ECE1CF6"/>
  </w:style>
  <w:style w:type="paragraph" w:customStyle="1" w:styleId="D86D769F5C8CBB4FBF926BCDD763F119">
    <w:name w:val="D86D769F5C8CBB4FBF926BCDD763F119"/>
  </w:style>
  <w:style w:type="paragraph" w:customStyle="1" w:styleId="EE39EB02BCFE274AA5B06F9AE6183F28">
    <w:name w:val="EE39EB02BCFE274AA5B06F9AE6183F28"/>
  </w:style>
  <w:style w:type="paragraph" w:customStyle="1" w:styleId="BFC3C7C8DA2C384CB6495372A06055AD">
    <w:name w:val="BFC3C7C8DA2C384CB6495372A06055AD"/>
  </w:style>
  <w:style w:type="paragraph" w:customStyle="1" w:styleId="0D0350A7B5C4C6409360B8FE60DD09AE">
    <w:name w:val="0D0350A7B5C4C6409360B8FE60DD09AE"/>
  </w:style>
  <w:style w:type="paragraph" w:customStyle="1" w:styleId="EBC08BA7FD72DE4FB5F83225B0C2B807">
    <w:name w:val="EBC08BA7FD72DE4FB5F83225B0C2B807"/>
  </w:style>
  <w:style w:type="paragraph" w:customStyle="1" w:styleId="E418093FA9CED941BA827474E119D5A5">
    <w:name w:val="E418093FA9CED941BA827474E119D5A5"/>
  </w:style>
  <w:style w:type="paragraph" w:customStyle="1" w:styleId="63AA4BF2B1D73A4792B37E05F9B73451">
    <w:name w:val="63AA4BF2B1D73A4792B37E05F9B73451"/>
  </w:style>
  <w:style w:type="paragraph" w:customStyle="1" w:styleId="BE1DF1866786E84FA9FC00420A742B3E">
    <w:name w:val="BE1DF1866786E84FA9FC00420A742B3E"/>
  </w:style>
  <w:style w:type="paragraph" w:customStyle="1" w:styleId="7438699D2C84054186B46CEE1535C106">
    <w:name w:val="7438699D2C84054186B46CEE1535C106"/>
  </w:style>
  <w:style w:type="paragraph" w:customStyle="1" w:styleId="287CFF669F81C840BEDB60B1183899F3">
    <w:name w:val="287CFF669F81C840BEDB60B1183899F3"/>
  </w:style>
  <w:style w:type="paragraph" w:customStyle="1" w:styleId="D8C26124EB745143B3F13F0F2DD375B0">
    <w:name w:val="D8C26124EB745143B3F13F0F2DD375B0"/>
  </w:style>
  <w:style w:type="paragraph" w:customStyle="1" w:styleId="7F8087CD3DF24F44A18C9E1DDDE955BA">
    <w:name w:val="7F8087CD3DF24F44A18C9E1DDDE955BA"/>
  </w:style>
  <w:style w:type="paragraph" w:customStyle="1" w:styleId="D0E4C1D2D0BFD9439C9C78C3B83E3784">
    <w:name w:val="D0E4C1D2D0BFD9439C9C78C3B83E3784"/>
  </w:style>
  <w:style w:type="paragraph" w:customStyle="1" w:styleId="A5545205A8F4E341BA2FF6CC060D7392">
    <w:name w:val="A5545205A8F4E341BA2FF6CC060D7392"/>
  </w:style>
  <w:style w:type="paragraph" w:customStyle="1" w:styleId="4B367B16C30104468974AE593152FC42">
    <w:name w:val="4B367B16C30104468974AE593152FC42"/>
  </w:style>
  <w:style w:type="paragraph" w:customStyle="1" w:styleId="54908090B596D14796E82812BCEFE294">
    <w:name w:val="54908090B596D14796E82812BCEFE294"/>
  </w:style>
  <w:style w:type="paragraph" w:customStyle="1" w:styleId="83BFA2F6EE627745AA8449D2DF30AC27">
    <w:name w:val="83BFA2F6EE627745AA8449D2DF30AC27"/>
  </w:style>
  <w:style w:type="paragraph" w:customStyle="1" w:styleId="911748E43E52D4469E273EDE5C21DA85">
    <w:name w:val="911748E43E52D4469E273EDE5C21DA85"/>
  </w:style>
  <w:style w:type="paragraph" w:customStyle="1" w:styleId="D2F38CAC2E2F744C997DD640051413BD">
    <w:name w:val="D2F38CAC2E2F744C997DD640051413BD"/>
  </w:style>
  <w:style w:type="paragraph" w:customStyle="1" w:styleId="667DDBC6B3DABC4CA363043FF0407A17">
    <w:name w:val="667DDBC6B3DABC4CA363043FF0407A17"/>
  </w:style>
  <w:style w:type="paragraph" w:customStyle="1" w:styleId="526B29B000A04D449936544254917051">
    <w:name w:val="526B29B000A04D449936544254917051"/>
  </w:style>
  <w:style w:type="paragraph" w:customStyle="1" w:styleId="ADA73086916BD24A85AF9D22EDCFF26F">
    <w:name w:val="ADA73086916BD24A85AF9D22EDCFF26F"/>
  </w:style>
  <w:style w:type="paragraph" w:customStyle="1" w:styleId="AC45678C6860D24E91C63702862F8E29">
    <w:name w:val="AC45678C6860D24E91C63702862F8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Strak en zakelijk resumé, ontworpen door MOO.dotx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Arnold Boersma</cp:lastModifiedBy>
  <cp:revision>1</cp:revision>
  <cp:lastPrinted>2016-06-29T01:32:00Z</cp:lastPrinted>
  <dcterms:created xsi:type="dcterms:W3CDTF">2022-02-22T20:54:00Z</dcterms:created>
  <dcterms:modified xsi:type="dcterms:W3CDTF">2022-02-22T20:54:00Z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3bf1f0-8e4e-48a4-9740-574b54994775_Enabled">
    <vt:lpwstr>true</vt:lpwstr>
  </property>
  <property fmtid="{D5CDD505-2E9C-101B-9397-08002B2CF9AE}" pid="3" name="MSIP_Label_e93bf1f0-8e4e-48a4-9740-574b54994775_SetDate">
    <vt:lpwstr>2022-02-22T20:54:06Z</vt:lpwstr>
  </property>
  <property fmtid="{D5CDD505-2E9C-101B-9397-08002B2CF9AE}" pid="4" name="MSIP_Label_e93bf1f0-8e4e-48a4-9740-574b54994775_Method">
    <vt:lpwstr>Standard</vt:lpwstr>
  </property>
  <property fmtid="{D5CDD505-2E9C-101B-9397-08002B2CF9AE}" pid="5" name="MSIP_Label_e93bf1f0-8e4e-48a4-9740-574b54994775_Name">
    <vt:lpwstr>e93bf1f0-8e4e-48a4-9740-574b54994775</vt:lpwstr>
  </property>
  <property fmtid="{D5CDD505-2E9C-101B-9397-08002B2CF9AE}" pid="6" name="MSIP_Label_e93bf1f0-8e4e-48a4-9740-574b54994775_SiteId">
    <vt:lpwstr>1f8f7038-c2c0-45b2-babe-9bdfcd8a3f71</vt:lpwstr>
  </property>
  <property fmtid="{D5CDD505-2E9C-101B-9397-08002B2CF9AE}" pid="7" name="MSIP_Label_e93bf1f0-8e4e-48a4-9740-574b54994775_ActionId">
    <vt:lpwstr>8a43f43c-2ea2-4015-86a4-f37bab79d054</vt:lpwstr>
  </property>
  <property fmtid="{D5CDD505-2E9C-101B-9397-08002B2CF9AE}" pid="8" name="MSIP_Label_e93bf1f0-8e4e-48a4-9740-574b54994775_ContentBits">
    <vt:lpwstr>0</vt:lpwstr>
  </property>
</Properties>
</file>